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032" w:rsidRPr="00250A3D" w:rsidRDefault="00250A3D">
      <w:pPr>
        <w:rPr>
          <w:rFonts w:ascii="Times New Roman" w:hAnsi="Times New Roman" w:cs="Times New Roman"/>
          <w:sz w:val="28"/>
          <w:szCs w:val="28"/>
        </w:rPr>
      </w:pPr>
      <w:r w:rsidRPr="00250A3D">
        <w:rPr>
          <w:rFonts w:ascii="Times New Roman" w:hAnsi="Times New Roman" w:cs="Times New Roman"/>
          <w:sz w:val="28"/>
          <w:szCs w:val="28"/>
        </w:rPr>
        <w:t>Table 2: Average server execution time reported by MySQL server over 5 runs for each query</w:t>
      </w:r>
      <w:r w:rsidRPr="00250A3D">
        <w:rPr>
          <w:rFonts w:ascii="Times New Roman" w:hAnsi="Times New Roman" w:cs="Times New Roman"/>
          <w:sz w:val="28"/>
          <w:szCs w:val="28"/>
        </w:rPr>
        <w:br/>
      </w:r>
      <w:r w:rsidRPr="00250A3D">
        <w:rPr>
          <w:rFonts w:ascii="Times New Roman" w:hAnsi="Times New Roman" w:cs="Times New Roman"/>
          <w:sz w:val="28"/>
          <w:szCs w:val="28"/>
        </w:rPr>
        <w:t xml:space="preserve">Buffer pool size: __________ </w:t>
      </w:r>
      <w:proofErr w:type="spellStart"/>
      <w:r w:rsidRPr="00250A3D">
        <w:rPr>
          <w:rFonts w:ascii="Times New Roman" w:hAnsi="Times New Roman" w:cs="Times New Roman"/>
          <w:sz w:val="28"/>
          <w:szCs w:val="28"/>
        </w:rPr>
        <w:t>GBytes</w:t>
      </w:r>
      <w:proofErr w:type="spellEnd"/>
    </w:p>
    <w:p w:rsidR="00250A3D" w:rsidRPr="00250A3D" w:rsidRDefault="00250A3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0A3D" w:rsidRPr="00250A3D" w:rsidTr="0025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Query ID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Optimization Method</w:t>
            </w: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Before Optimization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After Optimization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Q9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Q10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Q11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Q15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Q18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Q23</w:t>
            </w:r>
          </w:p>
        </w:tc>
        <w:tc>
          <w:tcPr>
            <w:tcW w:w="2337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0A3D" w:rsidRPr="00250A3D" w:rsidRDefault="00250A3D" w:rsidP="00250A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0A3D" w:rsidRPr="00250A3D" w:rsidRDefault="00250A3D" w:rsidP="00250A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50A3D" w:rsidRPr="00250A3D" w:rsidRDefault="00250A3D" w:rsidP="00250A3D">
      <w:pPr>
        <w:rPr>
          <w:rFonts w:ascii="Times New Roman" w:hAnsi="Times New Roman" w:cs="Times New Roman"/>
          <w:sz w:val="28"/>
          <w:szCs w:val="28"/>
        </w:rPr>
      </w:pPr>
      <w:r w:rsidRPr="00250A3D">
        <w:rPr>
          <w:rFonts w:ascii="Times New Roman" w:hAnsi="Times New Roman" w:cs="Times New Roman"/>
          <w:sz w:val="28"/>
          <w:szCs w:val="28"/>
        </w:rPr>
        <w:t xml:space="preserve">Table 3: Average server execution time reported by Neo4j server over 5 runs for each query </w:t>
      </w:r>
      <w:r>
        <w:rPr>
          <w:rFonts w:ascii="Times New Roman" w:hAnsi="Times New Roman" w:cs="Times New Roman"/>
          <w:sz w:val="28"/>
          <w:szCs w:val="28"/>
        </w:rPr>
        <w:br/>
        <w:t>4 GB of RAM on VM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/>
        <w:t>Max Java Heap Size = 512 MG</w:t>
      </w:r>
      <w:r>
        <w:rPr>
          <w:rFonts w:ascii="Times New Roman" w:hAnsi="Times New Roman" w:cs="Times New Roman"/>
          <w:sz w:val="28"/>
          <w:szCs w:val="28"/>
        </w:rPr>
        <w:br/>
        <w:t>Neo4j heuristically set to 50% of RAM – Java Heap Size</w:t>
      </w:r>
      <w:r w:rsidRPr="00250A3D">
        <w:rPr>
          <w:rFonts w:ascii="Times New Roman" w:hAnsi="Times New Roman" w:cs="Times New Roman"/>
          <w:sz w:val="28"/>
          <w:szCs w:val="28"/>
        </w:rPr>
        <w:br/>
      </w:r>
      <w:r w:rsidRPr="00250A3D">
        <w:rPr>
          <w:rFonts w:ascii="Times New Roman" w:hAnsi="Times New Roman" w:cs="Times New Roman"/>
          <w:sz w:val="28"/>
          <w:szCs w:val="28"/>
        </w:rPr>
        <w:t xml:space="preserve">Buffer pool size: </w:t>
      </w:r>
      <w:r w:rsidRPr="00250A3D">
        <w:rPr>
          <w:rFonts w:ascii="Times New Roman" w:hAnsi="Times New Roman" w:cs="Times New Roman"/>
          <w:b/>
          <w:sz w:val="28"/>
          <w:szCs w:val="28"/>
        </w:rPr>
        <w:t>1.5</w:t>
      </w:r>
      <w:r w:rsidRPr="00250A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0A3D">
        <w:rPr>
          <w:rFonts w:ascii="Times New Roman" w:hAnsi="Times New Roman" w:cs="Times New Roman"/>
          <w:sz w:val="28"/>
          <w:szCs w:val="28"/>
        </w:rPr>
        <w:t>GBytes</w:t>
      </w:r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0A3D" w:rsidRPr="00250A3D" w:rsidTr="00250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Query ID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Average Response Time (</w:t>
            </w:r>
            <w:proofErr w:type="spellStart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ms</w:t>
            </w:r>
            <w:proofErr w:type="spellEnd"/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Q3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Q6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Q9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Q10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Q11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Q15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Q18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50A3D" w:rsidRPr="00250A3D" w:rsidTr="00250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250A3D" w:rsidRPr="00250A3D" w:rsidRDefault="00250A3D" w:rsidP="00250A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0A3D">
              <w:rPr>
                <w:rFonts w:ascii="Times New Roman" w:hAnsi="Times New Roman" w:cs="Times New Roman"/>
                <w:sz w:val="28"/>
                <w:szCs w:val="28"/>
              </w:rPr>
              <w:t>Q23</w:t>
            </w:r>
          </w:p>
        </w:tc>
        <w:tc>
          <w:tcPr>
            <w:tcW w:w="4675" w:type="dxa"/>
          </w:tcPr>
          <w:p w:rsidR="00250A3D" w:rsidRPr="00250A3D" w:rsidRDefault="00250A3D" w:rsidP="00250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50A3D" w:rsidRPr="00250A3D" w:rsidRDefault="00250A3D" w:rsidP="00250A3D">
      <w:pPr>
        <w:rPr>
          <w:rFonts w:ascii="Times New Roman" w:hAnsi="Times New Roman" w:cs="Times New Roman"/>
          <w:sz w:val="28"/>
          <w:szCs w:val="28"/>
        </w:rPr>
      </w:pPr>
    </w:p>
    <w:sectPr w:rsidR="00250A3D" w:rsidRPr="00250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96"/>
    <w:rsid w:val="00250A3D"/>
    <w:rsid w:val="002A7032"/>
    <w:rsid w:val="004807E1"/>
    <w:rsid w:val="00C8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0659"/>
  <w15:chartTrackingRefBased/>
  <w15:docId w15:val="{8235B785-2853-4116-8E9A-6FC5BB79C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50A3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F400F982.dotm</Template>
  <TotalTime>9</TotalTime>
  <Pages>1</Pages>
  <Words>79</Words>
  <Characters>508</Characters>
  <Application>Microsoft Office Word</Application>
  <DocSecurity>0</DocSecurity>
  <Lines>24</Lines>
  <Paragraphs>16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Sheets, Steven M</dc:creator>
  <cp:keywords/>
  <dc:description/>
  <cp:lastModifiedBy>Sheets, Steven M</cp:lastModifiedBy>
  <cp:revision>2</cp:revision>
  <dcterms:created xsi:type="dcterms:W3CDTF">2019-12-15T02:08:00Z</dcterms:created>
  <dcterms:modified xsi:type="dcterms:W3CDTF">2019-12-15T02:17:00Z</dcterms:modified>
</cp:coreProperties>
</file>