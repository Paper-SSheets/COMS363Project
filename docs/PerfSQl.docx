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09F0" w14:textId="6225A5FB" w:rsidR="002A7032" w:rsidRPr="00250A3D" w:rsidRDefault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>Table 2: Average server execution time reported by MySQL server over 5 runs for each query</w:t>
      </w:r>
      <w:r w:rsidR="00F1703A">
        <w:rPr>
          <w:rFonts w:ascii="Times New Roman" w:hAnsi="Times New Roman" w:cs="Times New Roman"/>
          <w:sz w:val="28"/>
          <w:szCs w:val="28"/>
        </w:rPr>
        <w:br/>
      </w:r>
      <w:r w:rsidR="004A2534">
        <w:rPr>
          <w:rFonts w:ascii="Consolas" w:hAnsi="Consolas" w:cs="Times New Roman"/>
          <w:sz w:val="28"/>
          <w:szCs w:val="28"/>
        </w:rPr>
        <w:t xml:space="preserve">n = </w:t>
      </w:r>
      <w:r w:rsidR="00F1703A" w:rsidRPr="00F1703A">
        <w:rPr>
          <w:rFonts w:ascii="Consolas" w:hAnsi="Consolas" w:cs="Times New Roman"/>
          <w:sz w:val="28"/>
          <w:szCs w:val="28"/>
        </w:rPr>
        <w:t>SELECT @@innodb_buffer_pool_size/1024/1024/1024;</w:t>
      </w:r>
      <w:r w:rsidRPr="00250A3D">
        <w:rPr>
          <w:rFonts w:ascii="Times New Roman" w:hAnsi="Times New Roman" w:cs="Times New Roman"/>
          <w:sz w:val="28"/>
          <w:szCs w:val="28"/>
        </w:rPr>
        <w:br/>
        <w:t xml:space="preserve">Buffer pool size: </w:t>
      </w:r>
      <w:r w:rsidR="004A2534">
        <w:rPr>
          <w:rFonts w:ascii="Times New Roman" w:hAnsi="Times New Roman" w:cs="Times New Roman"/>
          <w:b/>
          <w:sz w:val="28"/>
          <w:szCs w:val="28"/>
        </w:rPr>
        <w:t>n</w:t>
      </w:r>
      <w:r w:rsidRPr="00250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bookmarkStart w:id="0" w:name="_GoBack"/>
      <w:bookmarkEnd w:id="0"/>
      <w:proofErr w:type="spellEnd"/>
    </w:p>
    <w:p w14:paraId="2B2C0FE2" w14:textId="77777777" w:rsidR="00250A3D" w:rsidRPr="00250A3D" w:rsidRDefault="00250A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1"/>
        <w:gridCol w:w="3295"/>
        <w:gridCol w:w="2127"/>
        <w:gridCol w:w="2127"/>
      </w:tblGrid>
      <w:tr w:rsidR="00250A3D" w:rsidRPr="00250A3D" w14:paraId="445A0F28" w14:textId="77777777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6A26D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2337" w:type="dxa"/>
          </w:tcPr>
          <w:p w14:paraId="07601857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Optimization Method</w:t>
            </w:r>
          </w:p>
        </w:tc>
        <w:tc>
          <w:tcPr>
            <w:tcW w:w="2338" w:type="dxa"/>
          </w:tcPr>
          <w:p w14:paraId="0C92711D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Before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690A1F27" w14:textId="77777777"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After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14:paraId="71567634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04524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2337" w:type="dxa"/>
          </w:tcPr>
          <w:p w14:paraId="16D4C14A" w14:textId="2FA0DFB9" w:rsidR="00250A3D" w:rsidRPr="007A7E29" w:rsidRDefault="007A7E29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7A7E29">
              <w:rPr>
                <w:rFonts w:ascii="Consolas" w:hAnsi="Consolas" w:cs="Times New Roman"/>
                <w:sz w:val="28"/>
                <w:szCs w:val="28"/>
              </w:rPr>
              <w:t xml:space="preserve">CREATE INDEX </w:t>
            </w:r>
            <w:proofErr w:type="spellStart"/>
            <w:r w:rsidRPr="007A7E29">
              <w:rPr>
                <w:rFonts w:ascii="Consolas" w:hAnsi="Consolas" w:cs="Times New Roman"/>
                <w:sz w:val="28"/>
                <w:szCs w:val="28"/>
              </w:rPr>
              <w:t>retweetCountIndex</w:t>
            </w:r>
            <w:proofErr w:type="spellEnd"/>
            <w:r w:rsidRPr="007A7E29">
              <w:rPr>
                <w:rFonts w:ascii="Consolas" w:hAnsi="Consolas" w:cs="Times New Roman"/>
                <w:sz w:val="28"/>
                <w:szCs w:val="28"/>
              </w:rPr>
              <w:t xml:space="preserve"> On Tweet(</w:t>
            </w:r>
            <w:proofErr w:type="spellStart"/>
            <w:r w:rsidRPr="007A7E29">
              <w:rPr>
                <w:rFonts w:ascii="Consolas" w:hAnsi="Consolas" w:cs="Times New Roman"/>
                <w:sz w:val="28"/>
                <w:szCs w:val="28"/>
              </w:rPr>
              <w:t>retweet_count</w:t>
            </w:r>
            <w:proofErr w:type="spellEnd"/>
            <w:r w:rsidRPr="007A7E29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7B07EB67" w14:textId="3DE09925" w:rsidR="00250A3D" w:rsidRPr="00250A3D" w:rsidRDefault="00A05315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2338" w:type="dxa"/>
          </w:tcPr>
          <w:p w14:paraId="79DEBF1B" w14:textId="05BEC802" w:rsidR="00250A3D" w:rsidRPr="00250A3D" w:rsidRDefault="007A7E29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50A3D" w:rsidRPr="00250A3D" w14:paraId="2B372D60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018B6C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2337" w:type="dxa"/>
          </w:tcPr>
          <w:p w14:paraId="5F4E82AD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61F81BE2" w14:textId="6FEACCD3" w:rsidR="00250A3D" w:rsidRPr="00250A3D" w:rsidRDefault="00A05315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9453</w:t>
            </w:r>
          </w:p>
        </w:tc>
        <w:tc>
          <w:tcPr>
            <w:tcW w:w="2338" w:type="dxa"/>
          </w:tcPr>
          <w:p w14:paraId="0652A2AB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F4592B6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D478A3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2337" w:type="dxa"/>
          </w:tcPr>
          <w:p w14:paraId="38251155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116B722" w14:textId="044646E6" w:rsidR="00250A3D" w:rsidRPr="00250A3D" w:rsidRDefault="00A05315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338" w:type="dxa"/>
          </w:tcPr>
          <w:p w14:paraId="5F7C513E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7F0B3FDF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A3797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2337" w:type="dxa"/>
          </w:tcPr>
          <w:p w14:paraId="67D39623" w14:textId="78206594" w:rsidR="00250A3D" w:rsidRPr="007A7E29" w:rsidRDefault="007A7E29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8"/>
                <w:szCs w:val="28"/>
              </w:rPr>
            </w:pPr>
            <w:r w:rsidRPr="007A7E29">
              <w:rPr>
                <w:rFonts w:ascii="Consolas" w:hAnsi="Consolas" w:cs="Times New Roman"/>
                <w:sz w:val="28"/>
                <w:szCs w:val="28"/>
              </w:rPr>
              <w:t xml:space="preserve">CREATE INDEX </w:t>
            </w:r>
            <w:proofErr w:type="spellStart"/>
            <w:r w:rsidRPr="007A7E29">
              <w:rPr>
                <w:rFonts w:ascii="Consolas" w:hAnsi="Consolas" w:cs="Times New Roman"/>
                <w:sz w:val="28"/>
                <w:szCs w:val="28"/>
              </w:rPr>
              <w:t>subCategoryIndex</w:t>
            </w:r>
            <w:proofErr w:type="spellEnd"/>
            <w:r w:rsidRPr="007A7E29">
              <w:rPr>
                <w:rFonts w:ascii="Consolas" w:hAnsi="Consolas" w:cs="Times New Roman"/>
                <w:sz w:val="28"/>
                <w:szCs w:val="28"/>
              </w:rPr>
              <w:t xml:space="preserve"> ON User (</w:t>
            </w:r>
            <w:proofErr w:type="spellStart"/>
            <w:r w:rsidRPr="007A7E29">
              <w:rPr>
                <w:rFonts w:ascii="Consolas" w:hAnsi="Consolas" w:cs="Times New Roman"/>
                <w:sz w:val="28"/>
                <w:szCs w:val="28"/>
              </w:rPr>
              <w:t>sub_category</w:t>
            </w:r>
            <w:proofErr w:type="spellEnd"/>
            <w:r w:rsidRPr="007A7E29">
              <w:rPr>
                <w:rFonts w:ascii="Consolas" w:hAnsi="Consolas" w:cs="Times New Roman"/>
                <w:sz w:val="28"/>
                <w:szCs w:val="28"/>
              </w:rPr>
              <w:t>);</w:t>
            </w:r>
          </w:p>
        </w:tc>
        <w:tc>
          <w:tcPr>
            <w:tcW w:w="2338" w:type="dxa"/>
          </w:tcPr>
          <w:p w14:paraId="3B33A757" w14:textId="1E2911D9" w:rsidR="00250A3D" w:rsidRPr="00250A3D" w:rsidRDefault="00A05315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</w:tcPr>
          <w:p w14:paraId="47A77A4A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41A1F197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9E49C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2337" w:type="dxa"/>
          </w:tcPr>
          <w:p w14:paraId="6C81CD48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AAD2995" w14:textId="1E6CDEC1" w:rsidR="00250A3D" w:rsidRPr="00250A3D" w:rsidRDefault="00A05315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9922</w:t>
            </w:r>
          </w:p>
        </w:tc>
        <w:tc>
          <w:tcPr>
            <w:tcW w:w="2338" w:type="dxa"/>
          </w:tcPr>
          <w:p w14:paraId="70211EA7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63C2FD3A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BE10AF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2337" w:type="dxa"/>
          </w:tcPr>
          <w:p w14:paraId="2292F9D2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B86A4A8" w14:textId="0E4A8BDD" w:rsidR="00250A3D" w:rsidRPr="00250A3D" w:rsidRDefault="00A05315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338" w:type="dxa"/>
          </w:tcPr>
          <w:p w14:paraId="7767CA26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243456AB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7989CA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2337" w:type="dxa"/>
          </w:tcPr>
          <w:p w14:paraId="33A7DD8E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B5BE3" w14:textId="31B0D481" w:rsidR="00250A3D" w:rsidRPr="00250A3D" w:rsidRDefault="00A05315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2338" w:type="dxa"/>
          </w:tcPr>
          <w:p w14:paraId="6531025B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59B68044" w14:textId="77777777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EDB065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2337" w:type="dxa"/>
          </w:tcPr>
          <w:p w14:paraId="6794D719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40CD410" w14:textId="17730248" w:rsidR="00250A3D" w:rsidRPr="00250A3D" w:rsidRDefault="00A05315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2338" w:type="dxa"/>
          </w:tcPr>
          <w:p w14:paraId="0B305EEE" w14:textId="77777777"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14:paraId="35C58BC7" w14:textId="77777777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638632" w14:textId="77777777"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2337" w:type="dxa"/>
          </w:tcPr>
          <w:p w14:paraId="0A200FAC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B05F55B" w14:textId="45E16521" w:rsidR="00250A3D" w:rsidRPr="00250A3D" w:rsidRDefault="003F09A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2338" w:type="dxa"/>
          </w:tcPr>
          <w:p w14:paraId="7EA25C8D" w14:textId="77777777"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2D6BC" w14:textId="77777777" w:rsidR="00250A3D" w:rsidRPr="00250A3D" w:rsidRDefault="00250A3D" w:rsidP="00956639">
      <w:pPr>
        <w:rPr>
          <w:rFonts w:ascii="Times New Roman" w:hAnsi="Times New Roman" w:cs="Times New Roman"/>
          <w:sz w:val="28"/>
          <w:szCs w:val="28"/>
        </w:rPr>
      </w:pPr>
    </w:p>
    <w:sectPr w:rsidR="00250A3D" w:rsidRPr="002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6"/>
    <w:rsid w:val="00250A3D"/>
    <w:rsid w:val="002A7032"/>
    <w:rsid w:val="003F09AD"/>
    <w:rsid w:val="004807E1"/>
    <w:rsid w:val="004A2534"/>
    <w:rsid w:val="007A7E29"/>
    <w:rsid w:val="00956639"/>
    <w:rsid w:val="00A05315"/>
    <w:rsid w:val="00C87A96"/>
    <w:rsid w:val="00F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5005"/>
  <w15:chartTrackingRefBased/>
  <w15:docId w15:val="{8235B785-2853-4116-8E9A-6FC5BB7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A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23707AC6.dotm</Template>
  <TotalTime>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7</cp:revision>
  <dcterms:created xsi:type="dcterms:W3CDTF">2019-12-15T02:08:00Z</dcterms:created>
  <dcterms:modified xsi:type="dcterms:W3CDTF">2019-12-15T05:45:00Z</dcterms:modified>
</cp:coreProperties>
</file>