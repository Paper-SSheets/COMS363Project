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425F" w14:textId="77777777"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 xml:space="preserve">Table 3: Average server execution time reported by Neo4j server over 5 runs for each query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4 GB of RAM on VM</w:t>
      </w:r>
      <w:r>
        <w:rPr>
          <w:rFonts w:ascii="Times New Roman" w:hAnsi="Times New Roman" w:cs="Times New Roman"/>
          <w:sz w:val="28"/>
          <w:szCs w:val="28"/>
        </w:rPr>
        <w:br/>
        <w:t>Max Java Heap Size = 512 MG</w:t>
      </w:r>
      <w:r>
        <w:rPr>
          <w:rFonts w:ascii="Times New Roman" w:hAnsi="Times New Roman" w:cs="Times New Roman"/>
          <w:sz w:val="28"/>
          <w:szCs w:val="28"/>
        </w:rPr>
        <w:br/>
        <w:t>Neo4j heuristically set to 50% of RAM – Java Heap Size</w:t>
      </w:r>
      <w:r w:rsidRPr="00250A3D">
        <w:rPr>
          <w:rFonts w:ascii="Times New Roman" w:hAnsi="Times New Roman" w:cs="Times New Roman"/>
          <w:sz w:val="28"/>
          <w:szCs w:val="28"/>
        </w:rPr>
        <w:br/>
        <w:t xml:space="preserve">Buffer pool size: </w:t>
      </w:r>
      <w:r w:rsidRPr="00250A3D">
        <w:rPr>
          <w:rFonts w:ascii="Times New Roman" w:hAnsi="Times New Roman" w:cs="Times New Roman"/>
          <w:b/>
          <w:sz w:val="28"/>
          <w:szCs w:val="28"/>
        </w:rPr>
        <w:t>1.5</w:t>
      </w:r>
      <w:r w:rsidRPr="00250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A3D" w:rsidRPr="00250A3D" w14:paraId="4653317D" w14:textId="77777777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B90989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4675" w:type="dxa"/>
          </w:tcPr>
          <w:p w14:paraId="01AF8A24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Average Response Time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14:paraId="1AF6E024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E5AE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4675" w:type="dxa"/>
          </w:tcPr>
          <w:p w14:paraId="56126699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6B75DCF9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017AE1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4675" w:type="dxa"/>
          </w:tcPr>
          <w:p w14:paraId="2FD3CD40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5229D26F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B3CA9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4675" w:type="dxa"/>
          </w:tcPr>
          <w:p w14:paraId="7B42F123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2A7AE49D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7ADCF1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4675" w:type="dxa"/>
          </w:tcPr>
          <w:p w14:paraId="697AE39D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4187B572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12810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4675" w:type="dxa"/>
          </w:tcPr>
          <w:p w14:paraId="0C8ABD2A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045FB762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48B14E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4675" w:type="dxa"/>
          </w:tcPr>
          <w:p w14:paraId="15C6BD7A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ADC85DF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AD7B5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4675" w:type="dxa"/>
          </w:tcPr>
          <w:p w14:paraId="260221EF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9260679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0890C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4675" w:type="dxa"/>
          </w:tcPr>
          <w:p w14:paraId="18A626AA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715D0230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32B1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4675" w:type="dxa"/>
          </w:tcPr>
          <w:p w14:paraId="7A282694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29D71D" w14:textId="77777777"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</w:p>
    <w:sectPr w:rsidR="00250A3D" w:rsidRPr="002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6"/>
    <w:rsid w:val="00250A3D"/>
    <w:rsid w:val="002A7032"/>
    <w:rsid w:val="004807E1"/>
    <w:rsid w:val="00534D67"/>
    <w:rsid w:val="00C8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78"/>
  <w15:chartTrackingRefBased/>
  <w15:docId w15:val="{8235B785-2853-4116-8E9A-6FC5BB7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A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F400F982.dotm</Template>
  <TotalTime>11</TotalTime>
  <Pages>1</Pages>
  <Words>41</Words>
  <Characters>269</Characters>
  <Application>Microsoft Office Word</Application>
  <DocSecurity>0</DocSecurity>
  <Lines>12</Lines>
  <Paragraphs>8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3</cp:revision>
  <dcterms:created xsi:type="dcterms:W3CDTF">2019-12-15T02:08:00Z</dcterms:created>
  <dcterms:modified xsi:type="dcterms:W3CDTF">2019-12-15T02:28:00Z</dcterms:modified>
</cp:coreProperties>
</file>